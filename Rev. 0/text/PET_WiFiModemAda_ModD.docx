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3AE0E" w14:textId="15799821" w:rsidR="0001054C" w:rsidRPr="008A5093" w:rsidRDefault="006A5753" w:rsidP="006A5753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 w:rsidRPr="006A5753">
        <w:rPr>
          <w:rStyle w:val="Buchtitel"/>
          <w:b/>
          <w:i w:val="0"/>
          <w:iCs w:val="0"/>
          <w:lang w:val="en-US"/>
        </w:rPr>
        <w:t>Commodore C64 WiFi-Modem PET Adapter</w:t>
      </w:r>
      <w:r>
        <w:rPr>
          <w:rStyle w:val="Buchtitel"/>
          <w:b/>
          <w:bCs w:val="0"/>
          <w:i w:val="0"/>
          <w:iCs w:val="0"/>
          <w:lang w:val="en-US"/>
        </w:rPr>
        <w:t xml:space="preserve"> Rev. 0</w:t>
      </w:r>
      <w:r>
        <w:rPr>
          <w:rStyle w:val="Buchtitel"/>
          <w:b/>
          <w:bCs w:val="0"/>
          <w:i w:val="0"/>
          <w:iCs w:val="0"/>
          <w:lang w:val="en-US"/>
        </w:rPr>
        <w:br/>
      </w:r>
      <w:r w:rsidRPr="008A5093">
        <w:rPr>
          <w:rStyle w:val="Buchtitel"/>
          <w:b/>
          <w:bCs w:val="0"/>
          <w:i w:val="0"/>
          <w:iCs w:val="0"/>
          <w:lang w:val="en-US"/>
        </w:rPr>
        <w:t>Module Description</w:t>
      </w:r>
    </w:p>
    <w:p w14:paraId="06C02C8C" w14:textId="31A06842" w:rsidR="006A5753" w:rsidRDefault="006A5753" w:rsidP="00A92BB9">
      <w:pPr>
        <w:rPr>
          <w:lang w:val="en-US"/>
        </w:rPr>
      </w:pPr>
      <w:r w:rsidRPr="008A5093">
        <w:rPr>
          <w:rStyle w:val="Buchtitel"/>
          <w:b w:val="0"/>
          <w:bCs w:val="0"/>
          <w:i w:val="0"/>
          <w:iCs w:val="0"/>
          <w:lang w:val="en-US"/>
        </w:rPr>
        <w:t xml:space="preserve">The </w:t>
      </w:r>
      <w:r w:rsidR="008A5093" w:rsidRPr="008A5093">
        <w:rPr>
          <w:rStyle w:val="Buchtitel"/>
          <w:b w:val="0"/>
          <w:bCs w:val="0"/>
          <w:i w:val="0"/>
          <w:iCs w:val="0"/>
          <w:lang w:val="en-US"/>
        </w:rPr>
        <w:t>C64 WiFi-Modem Adapter for PET was made to connect the C64 WiFi-Modem (</w:t>
      </w:r>
      <w:hyperlink r:id="rId8" w:tgtFrame="_blank" w:history="1">
        <w:r w:rsidR="008A5093" w:rsidRPr="008A5093">
          <w:rPr>
            <w:rStyle w:val="Hyperlink"/>
            <w:lang w:val="en-US"/>
          </w:rPr>
          <w:t>https://1200baud.wordpress.com/2017/03/04/build-your-own-9600-baud-c64-wifi-modem-for-20/</w:t>
        </w:r>
      </w:hyperlink>
      <w:r w:rsidR="008A5093" w:rsidRPr="008A5093">
        <w:rPr>
          <w:lang w:val="en-US"/>
        </w:rPr>
        <w:t xml:space="preserve">), </w:t>
      </w:r>
      <w:hyperlink r:id="rId9" w:history="1">
        <w:r w:rsidR="00730250">
          <w:rPr>
            <w:rStyle w:val="Hyperlink"/>
            <w:lang w:val="en-US"/>
          </w:rPr>
          <w:t>(project on github.com)</w:t>
        </w:r>
      </w:hyperlink>
      <w:r w:rsidR="008A5093" w:rsidRPr="008A5093">
        <w:rPr>
          <w:lang w:val="en-US"/>
        </w:rPr>
        <w:t xml:space="preserve"> to</w:t>
      </w:r>
      <w:r w:rsidR="008A5093">
        <w:rPr>
          <w:lang w:val="en-US"/>
        </w:rPr>
        <w:t xml:space="preserve"> </w:t>
      </w:r>
      <w:r w:rsidR="008A5093" w:rsidRPr="008A5093">
        <w:rPr>
          <w:lang w:val="en-US"/>
        </w:rPr>
        <w:t xml:space="preserve">the </w:t>
      </w:r>
      <w:r w:rsidR="008A5093">
        <w:rPr>
          <w:lang w:val="en-US"/>
        </w:rPr>
        <w:t>U</w:t>
      </w:r>
      <w:r w:rsidR="00730250">
        <w:rPr>
          <w:lang w:val="en-US"/>
        </w:rPr>
        <w:t>s</w:t>
      </w:r>
      <w:r w:rsidR="008A5093">
        <w:rPr>
          <w:lang w:val="en-US"/>
        </w:rPr>
        <w:t>er Port of the Commodore PET or CBM.</w:t>
      </w:r>
    </w:p>
    <w:p w14:paraId="50A39055" w14:textId="77777777" w:rsidR="00627223" w:rsidRDefault="00605C86" w:rsidP="00627223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E6CB315" wp14:editId="1CCB3A73">
            <wp:extent cx="5041392" cy="3154680"/>
            <wp:effectExtent l="0" t="0" r="6985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8CB5" w14:textId="3299314F" w:rsidR="00605C86" w:rsidRPr="00627223" w:rsidRDefault="00627223" w:rsidP="00627223">
      <w:pPr>
        <w:pStyle w:val="Beschriftung"/>
        <w:jc w:val="center"/>
        <w:rPr>
          <w:lang w:val="en-US"/>
        </w:rPr>
      </w:pPr>
      <w:r w:rsidRPr="00627223">
        <w:rPr>
          <w:lang w:val="en-US"/>
        </w:rPr>
        <w:t xml:space="preserve">Figure </w:t>
      </w:r>
      <w:r w:rsidRPr="00627223">
        <w:rPr>
          <w:lang w:val="en-US"/>
        </w:rPr>
        <w:fldChar w:fldCharType="begin"/>
      </w:r>
      <w:r w:rsidRPr="00627223">
        <w:rPr>
          <w:lang w:val="en-US"/>
        </w:rPr>
        <w:instrText xml:space="preserve"> SEQ Figure \* ARABIC </w:instrText>
      </w:r>
      <w:r w:rsidRPr="00627223">
        <w:rPr>
          <w:lang w:val="en-US"/>
        </w:rPr>
        <w:fldChar w:fldCharType="separate"/>
      </w:r>
      <w:r w:rsidR="002077F3">
        <w:rPr>
          <w:noProof/>
          <w:lang w:val="en-US"/>
        </w:rPr>
        <w:t>1</w:t>
      </w:r>
      <w:r w:rsidRPr="00627223">
        <w:rPr>
          <w:lang w:val="en-US"/>
        </w:rPr>
        <w:fldChar w:fldCharType="end"/>
      </w:r>
      <w:r w:rsidRPr="00627223">
        <w:rPr>
          <w:lang w:val="en-US"/>
        </w:rPr>
        <w:t xml:space="preserve">: Setup with cassette dongle, user port adapter, </w:t>
      </w:r>
      <w:r>
        <w:rPr>
          <w:lang w:val="en-US"/>
        </w:rPr>
        <w:t>WiF</w:t>
      </w:r>
      <w:r w:rsidRPr="00627223">
        <w:rPr>
          <w:lang w:val="en-US"/>
        </w:rPr>
        <w:t>i modem and SD2PET</w:t>
      </w:r>
    </w:p>
    <w:p w14:paraId="3F1DD135" w14:textId="58259769" w:rsidR="008A5093" w:rsidRDefault="008A5093" w:rsidP="00A92BB9">
      <w:pPr>
        <w:rPr>
          <w:lang w:val="en-US"/>
        </w:rPr>
      </w:pPr>
      <w:r>
        <w:rPr>
          <w:lang w:val="en-US"/>
        </w:rPr>
        <w:t xml:space="preserve">The wiring is done according to the requirements of the terminal program  </w:t>
      </w:r>
      <w:hyperlink r:id="rId11" w:history="1">
        <w:r w:rsidRPr="008A5093">
          <w:rPr>
            <w:rStyle w:val="Hyperlink"/>
            <w:lang w:val="en-US"/>
          </w:rPr>
          <w:t>PETTERM 0.5.0</w:t>
        </w:r>
      </w:hyperlink>
      <w:r>
        <w:rPr>
          <w:lang w:val="en-US"/>
        </w:rPr>
        <w:t>.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1271"/>
        <w:gridCol w:w="1985"/>
        <w:gridCol w:w="1701"/>
        <w:gridCol w:w="992"/>
        <w:gridCol w:w="1417"/>
        <w:gridCol w:w="1417"/>
      </w:tblGrid>
      <w:tr w:rsidR="00730250" w14:paraId="78DAECEC" w14:textId="5A23D8E7" w:rsidTr="00DE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71" w:type="dxa"/>
          </w:tcPr>
          <w:p w14:paraId="1E152E31" w14:textId="681FD2DA" w:rsidR="00730250" w:rsidRDefault="00730250" w:rsidP="00A92BB9">
            <w:pPr>
              <w:rPr>
                <w:lang w:val="en-US"/>
              </w:rPr>
            </w:pPr>
            <w:r>
              <w:rPr>
                <w:lang w:val="en-US"/>
              </w:rPr>
              <w:t>Modem Signal</w:t>
            </w:r>
          </w:p>
        </w:tc>
        <w:tc>
          <w:tcPr>
            <w:tcW w:w="1985" w:type="dxa"/>
          </w:tcPr>
          <w:p w14:paraId="2D99D2E3" w14:textId="4D69DE50" w:rsidR="00730250" w:rsidRDefault="00730250" w:rsidP="00A92BB9">
            <w:pPr>
              <w:rPr>
                <w:lang w:val="en-US"/>
              </w:rPr>
            </w:pPr>
            <w:r>
              <w:rPr>
                <w:lang w:val="en-US"/>
              </w:rPr>
              <w:t>PET User Port</w:t>
            </w:r>
          </w:p>
        </w:tc>
        <w:tc>
          <w:tcPr>
            <w:tcW w:w="1701" w:type="dxa"/>
          </w:tcPr>
          <w:p w14:paraId="007C0428" w14:textId="34701DED" w:rsidR="00730250" w:rsidRDefault="00730250" w:rsidP="00A92BB9">
            <w:pPr>
              <w:rPr>
                <w:lang w:val="en-US"/>
              </w:rPr>
            </w:pPr>
            <w:r>
              <w:rPr>
                <w:lang w:val="en-US"/>
              </w:rPr>
              <w:t>Direction (seen from PET)</w:t>
            </w:r>
          </w:p>
        </w:tc>
        <w:tc>
          <w:tcPr>
            <w:tcW w:w="992" w:type="dxa"/>
          </w:tcPr>
          <w:p w14:paraId="7A43638A" w14:textId="4FF87CBC" w:rsidR="00730250" w:rsidRDefault="00730250" w:rsidP="00A92BB9">
            <w:pPr>
              <w:rPr>
                <w:lang w:val="en-US"/>
              </w:rPr>
            </w:pPr>
            <w:r>
              <w:rPr>
                <w:lang w:val="en-US"/>
              </w:rPr>
              <w:t>PET UP</w:t>
            </w:r>
            <w:r>
              <w:rPr>
                <w:lang w:val="en-US"/>
              </w:rPr>
              <w:br/>
              <w:t>Pin</w:t>
            </w:r>
          </w:p>
        </w:tc>
        <w:tc>
          <w:tcPr>
            <w:tcW w:w="1417" w:type="dxa"/>
          </w:tcPr>
          <w:p w14:paraId="013C1414" w14:textId="48A197A5" w:rsidR="00730250" w:rsidRDefault="00730250" w:rsidP="00A92BB9">
            <w:pPr>
              <w:rPr>
                <w:lang w:val="en-US"/>
              </w:rPr>
            </w:pPr>
            <w:r>
              <w:rPr>
                <w:lang w:val="en-US"/>
              </w:rPr>
              <w:t>C64 Modem</w:t>
            </w:r>
          </w:p>
        </w:tc>
        <w:tc>
          <w:tcPr>
            <w:tcW w:w="1417" w:type="dxa"/>
          </w:tcPr>
          <w:p w14:paraId="2C4506B0" w14:textId="2EE37846" w:rsidR="00730250" w:rsidRDefault="00730250" w:rsidP="00A92BB9">
            <w:pPr>
              <w:rPr>
                <w:lang w:val="en-US"/>
              </w:rPr>
            </w:pPr>
            <w:r>
              <w:rPr>
                <w:lang w:val="en-US"/>
              </w:rPr>
              <w:t>Modem Pin</w:t>
            </w:r>
          </w:p>
        </w:tc>
      </w:tr>
      <w:tr w:rsidR="00730250" w14:paraId="4B723088" w14:textId="6F1E4F92" w:rsidTr="00DE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71" w:type="dxa"/>
          </w:tcPr>
          <w:p w14:paraId="01C019A4" w14:textId="734EBDE5" w:rsidR="00730250" w:rsidRDefault="00730250" w:rsidP="00A92BB9">
            <w:pPr>
              <w:rPr>
                <w:lang w:val="en-US"/>
              </w:rPr>
            </w:pPr>
            <w:r>
              <w:rPr>
                <w:lang w:val="en-US"/>
              </w:rPr>
              <w:t>TxD</w:t>
            </w:r>
          </w:p>
        </w:tc>
        <w:tc>
          <w:tcPr>
            <w:tcW w:w="1985" w:type="dxa"/>
          </w:tcPr>
          <w:p w14:paraId="41A469FE" w14:textId="4C45DDF3" w:rsidR="00730250" w:rsidRDefault="00730250" w:rsidP="00A92BB9">
            <w:pPr>
              <w:rPr>
                <w:lang w:val="en-US"/>
              </w:rPr>
            </w:pPr>
            <w:r>
              <w:rPr>
                <w:lang w:val="en-US"/>
              </w:rPr>
              <w:t>CA1 &amp; PA0</w:t>
            </w:r>
          </w:p>
        </w:tc>
        <w:tc>
          <w:tcPr>
            <w:tcW w:w="1701" w:type="dxa"/>
          </w:tcPr>
          <w:p w14:paraId="22663A1C" w14:textId="149DA2E7" w:rsidR="00730250" w:rsidRDefault="00730250" w:rsidP="00A92BB9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992" w:type="dxa"/>
          </w:tcPr>
          <w:p w14:paraId="113DF099" w14:textId="5047C05B" w:rsidR="00730250" w:rsidRDefault="00730250" w:rsidP="00A92BB9">
            <w:pPr>
              <w:rPr>
                <w:lang w:val="en-US"/>
              </w:rPr>
            </w:pPr>
            <w:r>
              <w:rPr>
                <w:lang w:val="en-US"/>
              </w:rPr>
              <w:t>B &amp; C</w:t>
            </w:r>
          </w:p>
        </w:tc>
        <w:tc>
          <w:tcPr>
            <w:tcW w:w="1417" w:type="dxa"/>
          </w:tcPr>
          <w:p w14:paraId="5B82FEB4" w14:textId="064E9F32" w:rsidR="00730250" w:rsidRDefault="00730250" w:rsidP="00A92BB9">
            <w:pPr>
              <w:rPr>
                <w:lang w:val="en-US"/>
              </w:rPr>
            </w:pPr>
            <w:r>
              <w:rPr>
                <w:lang w:val="en-US"/>
              </w:rPr>
              <w:t>Flag &amp; PB0</w:t>
            </w:r>
          </w:p>
        </w:tc>
        <w:tc>
          <w:tcPr>
            <w:tcW w:w="1417" w:type="dxa"/>
          </w:tcPr>
          <w:p w14:paraId="78DF98BC" w14:textId="5CB75F92" w:rsidR="00730250" w:rsidRDefault="00730250" w:rsidP="00A92BB9">
            <w:pPr>
              <w:rPr>
                <w:lang w:val="en-US"/>
              </w:rPr>
            </w:pPr>
            <w:r>
              <w:rPr>
                <w:lang w:val="en-US"/>
              </w:rPr>
              <w:t>B &amp; C</w:t>
            </w:r>
          </w:p>
        </w:tc>
      </w:tr>
      <w:tr w:rsidR="00730250" w14:paraId="7AE7489F" w14:textId="34F35883" w:rsidTr="00DE6996">
        <w:trPr>
          <w:jc w:val="center"/>
        </w:trPr>
        <w:tc>
          <w:tcPr>
            <w:tcW w:w="1271" w:type="dxa"/>
          </w:tcPr>
          <w:p w14:paraId="76BCB5E2" w14:textId="2984346C" w:rsidR="00730250" w:rsidRDefault="00730250" w:rsidP="00A92BB9">
            <w:pPr>
              <w:rPr>
                <w:lang w:val="en-US"/>
              </w:rPr>
            </w:pPr>
            <w:r>
              <w:rPr>
                <w:lang w:val="en-US"/>
              </w:rPr>
              <w:t>RxD</w:t>
            </w:r>
          </w:p>
        </w:tc>
        <w:tc>
          <w:tcPr>
            <w:tcW w:w="1985" w:type="dxa"/>
          </w:tcPr>
          <w:p w14:paraId="409A8F32" w14:textId="3E0387F6" w:rsidR="00730250" w:rsidRDefault="00730250" w:rsidP="00A92BB9">
            <w:pPr>
              <w:rPr>
                <w:lang w:val="en-US"/>
              </w:rPr>
            </w:pPr>
            <w:r>
              <w:rPr>
                <w:lang w:val="en-US"/>
              </w:rPr>
              <w:t>CB2</w:t>
            </w:r>
          </w:p>
        </w:tc>
        <w:tc>
          <w:tcPr>
            <w:tcW w:w="1701" w:type="dxa"/>
          </w:tcPr>
          <w:p w14:paraId="373D904C" w14:textId="41112993" w:rsidR="00730250" w:rsidRDefault="00730250" w:rsidP="00A92BB9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992" w:type="dxa"/>
          </w:tcPr>
          <w:p w14:paraId="14985F8C" w14:textId="6BAB4DAE" w:rsidR="00730250" w:rsidRDefault="00730250" w:rsidP="00A92BB9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417" w:type="dxa"/>
          </w:tcPr>
          <w:p w14:paraId="047440D1" w14:textId="1043D03D" w:rsidR="00730250" w:rsidRDefault="00730250" w:rsidP="00A92BB9">
            <w:pPr>
              <w:rPr>
                <w:lang w:val="en-US"/>
              </w:rPr>
            </w:pPr>
            <w:r>
              <w:rPr>
                <w:lang w:val="en-US"/>
              </w:rPr>
              <w:t>PA2</w:t>
            </w:r>
          </w:p>
        </w:tc>
        <w:tc>
          <w:tcPr>
            <w:tcW w:w="1417" w:type="dxa"/>
          </w:tcPr>
          <w:p w14:paraId="769768F0" w14:textId="01DA47B3" w:rsidR="00730250" w:rsidRDefault="00730250" w:rsidP="00A92BB9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</w:tbl>
    <w:p w14:paraId="352E81B2" w14:textId="77777777" w:rsidR="00730250" w:rsidRDefault="00730250" w:rsidP="00A92BB9">
      <w:pPr>
        <w:rPr>
          <w:lang w:val="en-US"/>
        </w:rPr>
      </w:pPr>
    </w:p>
    <w:p w14:paraId="7D907EE6" w14:textId="44CBF52A" w:rsidR="008A5093" w:rsidRDefault="00730250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signals RTS, DCD and CTS are not used, neither by the modem nor by PETTERM.</w:t>
      </w:r>
    </w:p>
    <w:p w14:paraId="5F8922CC" w14:textId="16CF18E1" w:rsidR="00730250" w:rsidRDefault="00730250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To provide an upgrade in future, the unused PET User Port pins and the signals mentioned before, are </w:t>
      </w:r>
      <w:r w:rsidR="001B6BD9">
        <w:rPr>
          <w:rStyle w:val="Buchtitel"/>
          <w:b w:val="0"/>
          <w:bCs w:val="0"/>
          <w:i w:val="0"/>
          <w:iCs w:val="0"/>
          <w:lang w:val="en-US"/>
        </w:rPr>
        <w:t>connected to a pin header (for jumpering)</w:t>
      </w:r>
      <w:r w:rsidR="00BB5809">
        <w:rPr>
          <w:rStyle w:val="Buchtitel"/>
          <w:b w:val="0"/>
          <w:bCs w:val="0"/>
          <w:i w:val="0"/>
          <w:iCs w:val="0"/>
          <w:lang w:val="en-US"/>
        </w:rPr>
        <w:t>.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562"/>
        <w:gridCol w:w="1555"/>
        <w:gridCol w:w="567"/>
        <w:gridCol w:w="567"/>
        <w:gridCol w:w="1989"/>
        <w:gridCol w:w="507"/>
      </w:tblGrid>
      <w:tr w:rsidR="00BB5809" w14:paraId="70E67922" w14:textId="7952DE83" w:rsidTr="00DE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49CAB071" w14:textId="3D0A95D8" w:rsidR="00BB5809" w:rsidRDefault="00BB5809" w:rsidP="00BB5809">
            <w:pPr>
              <w:jc w:val="right"/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Pin</w:t>
            </w:r>
          </w:p>
        </w:tc>
        <w:tc>
          <w:tcPr>
            <w:tcW w:w="1555" w:type="dxa"/>
          </w:tcPr>
          <w:p w14:paraId="62BEF0C9" w14:textId="6F9F353F" w:rsidR="00BB5809" w:rsidRDefault="00BB5809" w:rsidP="00BB5809">
            <w:pPr>
              <w:jc w:val="right"/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 xml:space="preserve">PET </w:t>
            </w:r>
            <w:proofErr w:type="spellStart"/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Userport</w:t>
            </w:r>
            <w:proofErr w:type="spellEnd"/>
          </w:p>
        </w:tc>
        <w:tc>
          <w:tcPr>
            <w:tcW w:w="567" w:type="dxa"/>
            <w:tcBorders>
              <w:right w:val="double" w:sz="4" w:space="0" w:color="auto"/>
            </w:tcBorders>
          </w:tcPr>
          <w:p w14:paraId="522840E9" w14:textId="7CC99769" w:rsidR="00BB5809" w:rsidRDefault="00BB5809" w:rsidP="00BB5809">
            <w:pPr>
              <w:jc w:val="right"/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JP1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14:paraId="6D4F0814" w14:textId="63AFEA57" w:rsidR="00BB5809" w:rsidRDefault="00BB5809" w:rsidP="00A92BB9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JP1</w:t>
            </w:r>
          </w:p>
        </w:tc>
        <w:tc>
          <w:tcPr>
            <w:tcW w:w="1989" w:type="dxa"/>
          </w:tcPr>
          <w:p w14:paraId="0BF5D484" w14:textId="226D90D9" w:rsidR="00BB5809" w:rsidRDefault="00BB5809" w:rsidP="00A92BB9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C64 WiFi Modem</w:t>
            </w:r>
          </w:p>
        </w:tc>
        <w:tc>
          <w:tcPr>
            <w:tcW w:w="507" w:type="dxa"/>
          </w:tcPr>
          <w:p w14:paraId="7B2F441E" w14:textId="6438D36A" w:rsidR="00BB5809" w:rsidRDefault="00BB5809" w:rsidP="00A92BB9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 xml:space="preserve">Pin </w:t>
            </w:r>
          </w:p>
        </w:tc>
      </w:tr>
      <w:tr w:rsidR="00BB5809" w14:paraId="7823621A" w14:textId="5F552EE7" w:rsidTr="00DE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43942235" w14:textId="5A23460D" w:rsidR="00BB5809" w:rsidRDefault="00BB5809" w:rsidP="00BB5809">
            <w:pPr>
              <w:jc w:val="right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D</w:t>
            </w:r>
          </w:p>
        </w:tc>
        <w:tc>
          <w:tcPr>
            <w:tcW w:w="1555" w:type="dxa"/>
          </w:tcPr>
          <w:p w14:paraId="54C1FB7F" w14:textId="7FDFB0F2" w:rsidR="00BB5809" w:rsidRDefault="00BB5809" w:rsidP="00BB5809">
            <w:pPr>
              <w:jc w:val="right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PA1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14:paraId="30DA1194" w14:textId="288EC769" w:rsidR="00BB5809" w:rsidRDefault="00BB5809" w:rsidP="00BB5809">
            <w:pPr>
              <w:jc w:val="right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13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14:paraId="38E11775" w14:textId="78FA2293" w:rsidR="00BB5809" w:rsidRDefault="00BB5809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14</w:t>
            </w:r>
          </w:p>
        </w:tc>
        <w:tc>
          <w:tcPr>
            <w:tcW w:w="1989" w:type="dxa"/>
          </w:tcPr>
          <w:p w14:paraId="2E4DC24A" w14:textId="6CA1EF79" w:rsidR="00BB5809" w:rsidRDefault="00BB5809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RTS</w:t>
            </w:r>
          </w:p>
        </w:tc>
        <w:tc>
          <w:tcPr>
            <w:tcW w:w="507" w:type="dxa"/>
          </w:tcPr>
          <w:p w14:paraId="61F5456F" w14:textId="731381EA" w:rsidR="00BB5809" w:rsidRDefault="00BB5809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D</w:t>
            </w:r>
          </w:p>
        </w:tc>
      </w:tr>
      <w:tr w:rsidR="00BB5809" w14:paraId="1A590564" w14:textId="19759449" w:rsidTr="00DE6996">
        <w:trPr>
          <w:jc w:val="center"/>
        </w:trPr>
        <w:tc>
          <w:tcPr>
            <w:tcW w:w="562" w:type="dxa"/>
          </w:tcPr>
          <w:p w14:paraId="5450C28F" w14:textId="16433E9C" w:rsidR="00BB5809" w:rsidRDefault="00BB5809" w:rsidP="00BB5809">
            <w:pPr>
              <w:jc w:val="right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E</w:t>
            </w:r>
          </w:p>
        </w:tc>
        <w:tc>
          <w:tcPr>
            <w:tcW w:w="1555" w:type="dxa"/>
          </w:tcPr>
          <w:p w14:paraId="00777BC1" w14:textId="24F1337B" w:rsidR="00BB5809" w:rsidRDefault="00BB5809" w:rsidP="00BB5809">
            <w:pPr>
              <w:jc w:val="right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PA2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14:paraId="02D35BC8" w14:textId="2FE845D0" w:rsidR="00BB5809" w:rsidRDefault="00BB5809" w:rsidP="00BB5809">
            <w:pPr>
              <w:jc w:val="right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14:paraId="0174B1C5" w14:textId="64AF359B" w:rsidR="00BB5809" w:rsidRDefault="00BB5809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12</w:t>
            </w:r>
          </w:p>
        </w:tc>
        <w:tc>
          <w:tcPr>
            <w:tcW w:w="1989" w:type="dxa"/>
          </w:tcPr>
          <w:p w14:paraId="74D494AF" w14:textId="5044607E" w:rsidR="00BB5809" w:rsidRDefault="00BB5809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-</w:t>
            </w:r>
          </w:p>
        </w:tc>
        <w:tc>
          <w:tcPr>
            <w:tcW w:w="507" w:type="dxa"/>
          </w:tcPr>
          <w:p w14:paraId="4EC669A5" w14:textId="0B2C46D0" w:rsidR="00BB5809" w:rsidRDefault="00BB5809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-</w:t>
            </w:r>
          </w:p>
        </w:tc>
      </w:tr>
      <w:tr w:rsidR="00BB5809" w14:paraId="2DA35E98" w14:textId="2CCFB077" w:rsidTr="00DE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1FE1DC01" w14:textId="2CC5B101" w:rsidR="00BB5809" w:rsidRDefault="00BB5809" w:rsidP="00BB5809">
            <w:pPr>
              <w:jc w:val="right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F</w:t>
            </w:r>
          </w:p>
        </w:tc>
        <w:tc>
          <w:tcPr>
            <w:tcW w:w="1555" w:type="dxa"/>
          </w:tcPr>
          <w:p w14:paraId="6430A06C" w14:textId="3944CFBA" w:rsidR="00BB5809" w:rsidRDefault="00BB5809" w:rsidP="00BB5809">
            <w:pPr>
              <w:jc w:val="right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PA3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14:paraId="388739EF" w14:textId="1549E90D" w:rsidR="00BB5809" w:rsidRDefault="00BB5809" w:rsidP="00BB5809">
            <w:pPr>
              <w:jc w:val="right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9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14:paraId="36C6527A" w14:textId="76149D30" w:rsidR="00BB5809" w:rsidRDefault="00BB5809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10</w:t>
            </w:r>
          </w:p>
        </w:tc>
        <w:tc>
          <w:tcPr>
            <w:tcW w:w="1989" w:type="dxa"/>
          </w:tcPr>
          <w:p w14:paraId="7156E530" w14:textId="6A36A80C" w:rsidR="00BB5809" w:rsidRDefault="00BB5809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-</w:t>
            </w:r>
          </w:p>
        </w:tc>
        <w:tc>
          <w:tcPr>
            <w:tcW w:w="507" w:type="dxa"/>
          </w:tcPr>
          <w:p w14:paraId="36B190AF" w14:textId="3CA54BB1" w:rsidR="00BB5809" w:rsidRDefault="00BB5809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-</w:t>
            </w:r>
          </w:p>
        </w:tc>
      </w:tr>
      <w:tr w:rsidR="00BB5809" w14:paraId="0A957142" w14:textId="5508600A" w:rsidTr="00DE6996">
        <w:trPr>
          <w:jc w:val="center"/>
        </w:trPr>
        <w:tc>
          <w:tcPr>
            <w:tcW w:w="562" w:type="dxa"/>
          </w:tcPr>
          <w:p w14:paraId="42DB1A43" w14:textId="37242E08" w:rsidR="00BB5809" w:rsidRDefault="00BB5809" w:rsidP="00BB5809">
            <w:pPr>
              <w:jc w:val="right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H</w:t>
            </w:r>
          </w:p>
        </w:tc>
        <w:tc>
          <w:tcPr>
            <w:tcW w:w="1555" w:type="dxa"/>
          </w:tcPr>
          <w:p w14:paraId="6F70C64E" w14:textId="36C1C624" w:rsidR="00BB5809" w:rsidRDefault="00BB5809" w:rsidP="00BB5809">
            <w:pPr>
              <w:jc w:val="right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PA4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14:paraId="54749D6A" w14:textId="3C98E3DF" w:rsidR="00BB5809" w:rsidRDefault="00BB5809" w:rsidP="00BB5809">
            <w:pPr>
              <w:jc w:val="right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7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14:paraId="18C7C7BF" w14:textId="019D1A1F" w:rsidR="00BB5809" w:rsidRDefault="00BB5809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8</w:t>
            </w:r>
          </w:p>
        </w:tc>
        <w:tc>
          <w:tcPr>
            <w:tcW w:w="1989" w:type="dxa"/>
          </w:tcPr>
          <w:p w14:paraId="4346B4DE" w14:textId="2D9D6438" w:rsidR="00BB5809" w:rsidRDefault="00BB5809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DCD</w:t>
            </w:r>
          </w:p>
        </w:tc>
        <w:tc>
          <w:tcPr>
            <w:tcW w:w="507" w:type="dxa"/>
          </w:tcPr>
          <w:p w14:paraId="3D595100" w14:textId="4E6BEA3D" w:rsidR="00BB5809" w:rsidRDefault="00BB5809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H</w:t>
            </w:r>
          </w:p>
        </w:tc>
      </w:tr>
      <w:tr w:rsidR="00BB5809" w14:paraId="57AF723F" w14:textId="26854006" w:rsidTr="00DE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7BEC519B" w14:textId="0206CB5E" w:rsidR="00BB5809" w:rsidRDefault="00BB5809" w:rsidP="00BB5809">
            <w:pPr>
              <w:jc w:val="right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J</w:t>
            </w:r>
          </w:p>
        </w:tc>
        <w:tc>
          <w:tcPr>
            <w:tcW w:w="1555" w:type="dxa"/>
          </w:tcPr>
          <w:p w14:paraId="2226A4D4" w14:textId="6A8B453E" w:rsidR="00BB5809" w:rsidRDefault="00BB5809" w:rsidP="00BB5809">
            <w:pPr>
              <w:jc w:val="right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PA5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14:paraId="3F8E272B" w14:textId="275F86C5" w:rsidR="00BB5809" w:rsidRDefault="00BB5809" w:rsidP="00BB5809">
            <w:pPr>
              <w:jc w:val="right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5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14:paraId="4B816168" w14:textId="68122BBE" w:rsidR="00BB5809" w:rsidRDefault="00BB5809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6</w:t>
            </w:r>
          </w:p>
        </w:tc>
        <w:tc>
          <w:tcPr>
            <w:tcW w:w="1989" w:type="dxa"/>
          </w:tcPr>
          <w:p w14:paraId="3D82A2E1" w14:textId="36811C9A" w:rsidR="00BB5809" w:rsidRDefault="00BB5809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-</w:t>
            </w:r>
          </w:p>
        </w:tc>
        <w:tc>
          <w:tcPr>
            <w:tcW w:w="507" w:type="dxa"/>
          </w:tcPr>
          <w:p w14:paraId="60F5E38B" w14:textId="2C558CA2" w:rsidR="00BB5809" w:rsidRDefault="00BB5809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-</w:t>
            </w:r>
          </w:p>
        </w:tc>
      </w:tr>
      <w:tr w:rsidR="00BB5809" w14:paraId="3DA1BBCE" w14:textId="542742A2" w:rsidTr="00DE6996">
        <w:trPr>
          <w:jc w:val="center"/>
        </w:trPr>
        <w:tc>
          <w:tcPr>
            <w:tcW w:w="562" w:type="dxa"/>
          </w:tcPr>
          <w:p w14:paraId="0CC50CC0" w14:textId="59B47C2F" w:rsidR="00BB5809" w:rsidRDefault="00BB5809" w:rsidP="00BB5809">
            <w:pPr>
              <w:jc w:val="right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K</w:t>
            </w:r>
          </w:p>
        </w:tc>
        <w:tc>
          <w:tcPr>
            <w:tcW w:w="1555" w:type="dxa"/>
          </w:tcPr>
          <w:p w14:paraId="00BEB2EF" w14:textId="3403B1B4" w:rsidR="00BB5809" w:rsidRDefault="00BB5809" w:rsidP="00BB5809">
            <w:pPr>
              <w:jc w:val="right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PA6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14:paraId="2EE31859" w14:textId="2E9D64ED" w:rsidR="00BB5809" w:rsidRDefault="00BB5809" w:rsidP="00BB5809">
            <w:pPr>
              <w:jc w:val="right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3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14:paraId="5929D789" w14:textId="6A089489" w:rsidR="00BB5809" w:rsidRDefault="00BB5809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4</w:t>
            </w:r>
          </w:p>
        </w:tc>
        <w:tc>
          <w:tcPr>
            <w:tcW w:w="1989" w:type="dxa"/>
          </w:tcPr>
          <w:p w14:paraId="353E99DE" w14:textId="760862B5" w:rsidR="00BB5809" w:rsidRDefault="00BB5809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CTS</w:t>
            </w:r>
          </w:p>
        </w:tc>
        <w:tc>
          <w:tcPr>
            <w:tcW w:w="507" w:type="dxa"/>
          </w:tcPr>
          <w:p w14:paraId="0134135A" w14:textId="1D06064C" w:rsidR="00BB5809" w:rsidRDefault="00BB5809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K</w:t>
            </w:r>
          </w:p>
        </w:tc>
      </w:tr>
      <w:tr w:rsidR="00BB5809" w14:paraId="4DE3BA8E" w14:textId="45D716A6" w:rsidTr="00DE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18E7DEA1" w14:textId="7C0D0944" w:rsidR="00BB5809" w:rsidRDefault="00BB5809" w:rsidP="00BB5809">
            <w:pPr>
              <w:jc w:val="right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L</w:t>
            </w:r>
          </w:p>
        </w:tc>
        <w:tc>
          <w:tcPr>
            <w:tcW w:w="1555" w:type="dxa"/>
          </w:tcPr>
          <w:p w14:paraId="00AEA5BB" w14:textId="7E86EABA" w:rsidR="00BB5809" w:rsidRDefault="00BB5809" w:rsidP="00BB5809">
            <w:pPr>
              <w:jc w:val="right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PA7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14:paraId="4718ACE2" w14:textId="67359949" w:rsidR="00BB5809" w:rsidRDefault="00BB5809" w:rsidP="00BB5809">
            <w:pPr>
              <w:jc w:val="right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1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14:paraId="18AD2B8D" w14:textId="58BBDFAC" w:rsidR="00BB5809" w:rsidRDefault="00BB5809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2</w:t>
            </w:r>
          </w:p>
        </w:tc>
        <w:tc>
          <w:tcPr>
            <w:tcW w:w="1989" w:type="dxa"/>
          </w:tcPr>
          <w:p w14:paraId="466C902C" w14:textId="72646420" w:rsidR="00BB5809" w:rsidRDefault="00BB5809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-</w:t>
            </w:r>
          </w:p>
        </w:tc>
        <w:tc>
          <w:tcPr>
            <w:tcW w:w="507" w:type="dxa"/>
          </w:tcPr>
          <w:p w14:paraId="678CA590" w14:textId="6900F9B1" w:rsidR="00BB5809" w:rsidRDefault="00BB5809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-</w:t>
            </w:r>
          </w:p>
        </w:tc>
      </w:tr>
    </w:tbl>
    <w:p w14:paraId="542A299D" w14:textId="77777777" w:rsidR="00BB5809" w:rsidRDefault="00BB5809" w:rsidP="00A92BB9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58498062" w14:textId="62DF9BF3" w:rsidR="00BB5809" w:rsidRDefault="00BB5809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lastRenderedPageBreak/>
        <w:t>Since the PET User Port does not provide +5V for powering the modem, this voltage is tapped from the Cassette Port</w:t>
      </w:r>
      <w:r w:rsidR="00DE6996">
        <w:rPr>
          <w:rStyle w:val="Buchtitel"/>
          <w:b w:val="0"/>
          <w:bCs w:val="0"/>
          <w:i w:val="0"/>
          <w:iCs w:val="0"/>
          <w:lang w:val="en-US"/>
        </w:rPr>
        <w:t xml:space="preserve"> and </w:t>
      </w:r>
      <w:hyperlink r:id="rId12" w:history="1">
        <w:r w:rsidR="00DE6996" w:rsidRPr="00DE6996">
          <w:rPr>
            <w:rStyle w:val="Hyperlink"/>
            <w:spacing w:val="5"/>
            <w:lang w:val="en-US"/>
          </w:rPr>
          <w:t>a cassette port dongle</w:t>
        </w:r>
      </w:hyperlink>
      <w:r w:rsidR="00DE6996">
        <w:rPr>
          <w:rStyle w:val="Buchtitel"/>
          <w:b w:val="0"/>
          <w:bCs w:val="0"/>
          <w:i w:val="0"/>
          <w:iCs w:val="0"/>
          <w:lang w:val="en-US"/>
        </w:rPr>
        <w:t>, which is also used in the C64 Diagnostic Harness. The connection is achieved with a 2x3 pin header (J3) and a ribbon cable.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846"/>
        <w:gridCol w:w="709"/>
        <w:gridCol w:w="708"/>
        <w:gridCol w:w="811"/>
      </w:tblGrid>
      <w:tr w:rsidR="00DE6996" w14:paraId="419DEFE4" w14:textId="77777777" w:rsidTr="004F6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846" w:type="dxa"/>
          </w:tcPr>
          <w:p w14:paraId="2F67A0C0" w14:textId="12556DF0" w:rsidR="00DE6996" w:rsidRDefault="004F6BE6" w:rsidP="004F6BE6">
            <w:pPr>
              <w:jc w:val="right"/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Signal</w:t>
            </w:r>
          </w:p>
        </w:tc>
        <w:tc>
          <w:tcPr>
            <w:tcW w:w="709" w:type="dxa"/>
            <w:tcBorders>
              <w:right w:val="double" w:sz="4" w:space="0" w:color="auto"/>
            </w:tcBorders>
          </w:tcPr>
          <w:p w14:paraId="358EB327" w14:textId="0808E16C" w:rsidR="00DE6996" w:rsidRDefault="004F6BE6" w:rsidP="004F6BE6">
            <w:pPr>
              <w:jc w:val="right"/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Pin</w:t>
            </w:r>
          </w:p>
        </w:tc>
        <w:tc>
          <w:tcPr>
            <w:tcW w:w="708" w:type="dxa"/>
            <w:tcBorders>
              <w:left w:val="double" w:sz="4" w:space="0" w:color="auto"/>
            </w:tcBorders>
          </w:tcPr>
          <w:p w14:paraId="3E7BAAFF" w14:textId="0A51D1A9" w:rsidR="00DE6996" w:rsidRDefault="004F6BE6" w:rsidP="00A92BB9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Pin</w:t>
            </w:r>
          </w:p>
        </w:tc>
        <w:tc>
          <w:tcPr>
            <w:tcW w:w="709" w:type="dxa"/>
          </w:tcPr>
          <w:p w14:paraId="295BCB96" w14:textId="237AFC73" w:rsidR="00DE6996" w:rsidRDefault="004F6BE6" w:rsidP="00A92BB9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Signal</w:t>
            </w:r>
          </w:p>
        </w:tc>
      </w:tr>
      <w:tr w:rsidR="00DE6996" w14:paraId="26BAA81A" w14:textId="77777777" w:rsidTr="004F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46" w:type="dxa"/>
          </w:tcPr>
          <w:p w14:paraId="6308D2B8" w14:textId="664409FC" w:rsidR="00DE6996" w:rsidRDefault="004F6BE6" w:rsidP="004F6BE6">
            <w:pPr>
              <w:jc w:val="right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GND</w:t>
            </w:r>
          </w:p>
        </w:tc>
        <w:tc>
          <w:tcPr>
            <w:tcW w:w="709" w:type="dxa"/>
            <w:tcBorders>
              <w:right w:val="double" w:sz="4" w:space="0" w:color="auto"/>
            </w:tcBorders>
          </w:tcPr>
          <w:p w14:paraId="6488D554" w14:textId="5B400108" w:rsidR="00DE6996" w:rsidRDefault="004F6BE6" w:rsidP="004F6BE6">
            <w:pPr>
              <w:jc w:val="right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1</w:t>
            </w:r>
          </w:p>
        </w:tc>
        <w:tc>
          <w:tcPr>
            <w:tcW w:w="708" w:type="dxa"/>
            <w:tcBorders>
              <w:left w:val="double" w:sz="4" w:space="0" w:color="auto"/>
            </w:tcBorders>
          </w:tcPr>
          <w:p w14:paraId="706CD459" w14:textId="41746CBE" w:rsidR="00DE6996" w:rsidRDefault="004F6BE6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2</w:t>
            </w:r>
          </w:p>
        </w:tc>
        <w:tc>
          <w:tcPr>
            <w:tcW w:w="709" w:type="dxa"/>
          </w:tcPr>
          <w:p w14:paraId="1A1B5C8F" w14:textId="306A0C71" w:rsidR="00DE6996" w:rsidRDefault="004F6BE6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+5V</w:t>
            </w:r>
          </w:p>
        </w:tc>
      </w:tr>
      <w:tr w:rsidR="00DE6996" w14:paraId="3337F99C" w14:textId="77777777" w:rsidTr="004F6BE6">
        <w:trPr>
          <w:jc w:val="center"/>
        </w:trPr>
        <w:tc>
          <w:tcPr>
            <w:tcW w:w="846" w:type="dxa"/>
          </w:tcPr>
          <w:p w14:paraId="61CFB23A" w14:textId="6F6C2363" w:rsidR="00DE6996" w:rsidRDefault="004F6BE6" w:rsidP="004F6BE6">
            <w:pPr>
              <w:jc w:val="right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-</w:t>
            </w:r>
          </w:p>
        </w:tc>
        <w:tc>
          <w:tcPr>
            <w:tcW w:w="709" w:type="dxa"/>
            <w:tcBorders>
              <w:right w:val="double" w:sz="4" w:space="0" w:color="auto"/>
            </w:tcBorders>
          </w:tcPr>
          <w:p w14:paraId="77F55187" w14:textId="22969317" w:rsidR="00DE6996" w:rsidRDefault="004F6BE6" w:rsidP="004F6BE6">
            <w:pPr>
              <w:jc w:val="right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3</w:t>
            </w:r>
          </w:p>
        </w:tc>
        <w:tc>
          <w:tcPr>
            <w:tcW w:w="708" w:type="dxa"/>
            <w:tcBorders>
              <w:left w:val="double" w:sz="4" w:space="0" w:color="auto"/>
            </w:tcBorders>
          </w:tcPr>
          <w:p w14:paraId="1945AEEB" w14:textId="0595923B" w:rsidR="00DE6996" w:rsidRDefault="004F6BE6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4</w:t>
            </w:r>
          </w:p>
        </w:tc>
        <w:tc>
          <w:tcPr>
            <w:tcW w:w="709" w:type="dxa"/>
          </w:tcPr>
          <w:p w14:paraId="21541F0D" w14:textId="56178FBD" w:rsidR="00DE6996" w:rsidRDefault="004F6BE6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-</w:t>
            </w:r>
          </w:p>
        </w:tc>
      </w:tr>
      <w:tr w:rsidR="00DE6996" w14:paraId="3A8589E1" w14:textId="77777777" w:rsidTr="004F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46" w:type="dxa"/>
          </w:tcPr>
          <w:p w14:paraId="056F9EE1" w14:textId="60F2293D" w:rsidR="00DE6996" w:rsidRDefault="004F6BE6" w:rsidP="004F6BE6">
            <w:pPr>
              <w:jc w:val="right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-</w:t>
            </w:r>
          </w:p>
        </w:tc>
        <w:tc>
          <w:tcPr>
            <w:tcW w:w="709" w:type="dxa"/>
            <w:tcBorders>
              <w:right w:val="double" w:sz="4" w:space="0" w:color="auto"/>
            </w:tcBorders>
          </w:tcPr>
          <w:p w14:paraId="262EE2F9" w14:textId="4524F25C" w:rsidR="00DE6996" w:rsidRDefault="004F6BE6" w:rsidP="004F6BE6">
            <w:pPr>
              <w:jc w:val="right"/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5</w:t>
            </w:r>
          </w:p>
        </w:tc>
        <w:tc>
          <w:tcPr>
            <w:tcW w:w="708" w:type="dxa"/>
            <w:tcBorders>
              <w:left w:val="double" w:sz="4" w:space="0" w:color="auto"/>
            </w:tcBorders>
          </w:tcPr>
          <w:p w14:paraId="6FC63E00" w14:textId="35728E29" w:rsidR="00DE6996" w:rsidRDefault="004F6BE6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6</w:t>
            </w:r>
          </w:p>
        </w:tc>
        <w:tc>
          <w:tcPr>
            <w:tcW w:w="709" w:type="dxa"/>
          </w:tcPr>
          <w:p w14:paraId="23457426" w14:textId="637B12E8" w:rsidR="00DE6996" w:rsidRDefault="004F6BE6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-</w:t>
            </w:r>
          </w:p>
        </w:tc>
      </w:tr>
    </w:tbl>
    <w:p w14:paraId="376E92F8" w14:textId="77777777" w:rsidR="00DE6996" w:rsidRDefault="00DE6996" w:rsidP="00A92BB9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7D04D054" w14:textId="4BDBF5E8" w:rsidR="00DE6996" w:rsidRDefault="00DE6996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There is also a barrel connector for the +5V (5.5/2.1mm), which is not recommended to use, since it might collide with an IEEE-488 port connector/device.</w:t>
      </w:r>
    </w:p>
    <w:p w14:paraId="6213D5BF" w14:textId="77777777" w:rsidR="00627223" w:rsidRDefault="00627223" w:rsidP="00627223">
      <w:pPr>
        <w:keepNext/>
        <w:jc w:val="center"/>
      </w:pPr>
      <w:r>
        <w:rPr>
          <w:noProof/>
          <w:spacing w:val="5"/>
          <w:lang w:val="en-US"/>
        </w:rPr>
        <w:drawing>
          <wp:inline distT="0" distB="0" distL="0" distR="0" wp14:anchorId="0B72C8C7" wp14:editId="12C2FF55">
            <wp:extent cx="4064000" cy="2739637"/>
            <wp:effectExtent l="0" t="0" r="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551" cy="2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AE7B" w14:textId="6D37B334" w:rsidR="00627223" w:rsidRDefault="00627223" w:rsidP="00627223">
      <w:pPr>
        <w:pStyle w:val="Beschriftung"/>
        <w:jc w:val="center"/>
        <w:rPr>
          <w:lang w:val="en-US"/>
        </w:rPr>
      </w:pPr>
      <w:r w:rsidRPr="00627223">
        <w:rPr>
          <w:lang w:val="en-US"/>
        </w:rPr>
        <w:t xml:space="preserve">Figure </w:t>
      </w:r>
      <w:r w:rsidRPr="00627223">
        <w:rPr>
          <w:lang w:val="en-US"/>
        </w:rPr>
        <w:fldChar w:fldCharType="begin"/>
      </w:r>
      <w:r w:rsidRPr="00627223">
        <w:rPr>
          <w:lang w:val="en-US"/>
        </w:rPr>
        <w:instrText xml:space="preserve"> SEQ Figure \* ARABIC </w:instrText>
      </w:r>
      <w:r w:rsidRPr="00627223">
        <w:rPr>
          <w:lang w:val="en-US"/>
        </w:rPr>
        <w:fldChar w:fldCharType="separate"/>
      </w:r>
      <w:r w:rsidR="002077F3">
        <w:rPr>
          <w:noProof/>
          <w:lang w:val="en-US"/>
        </w:rPr>
        <w:t>2</w:t>
      </w:r>
      <w:r w:rsidRPr="00627223">
        <w:rPr>
          <w:lang w:val="en-US"/>
        </w:rPr>
        <w:fldChar w:fldCharType="end"/>
      </w:r>
      <w:r w:rsidRPr="00627223">
        <w:rPr>
          <w:lang w:val="en-US"/>
        </w:rPr>
        <w:t>: assembled PCB o</w:t>
      </w:r>
      <w:r>
        <w:rPr>
          <w:lang w:val="en-US"/>
        </w:rPr>
        <w:t>f the</w:t>
      </w:r>
      <w:r w:rsidRPr="00627223">
        <w:rPr>
          <w:lang w:val="en-US"/>
        </w:rPr>
        <w:t xml:space="preserve"> WiFi modem adapter</w:t>
      </w:r>
    </w:p>
    <w:p w14:paraId="799A416B" w14:textId="77777777" w:rsidR="00627223" w:rsidRDefault="00627223" w:rsidP="00627223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285CEC5" wp14:editId="6A3A8BAF">
            <wp:extent cx="5041392" cy="3471672"/>
            <wp:effectExtent l="0" t="0" r="698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347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0A17" w14:textId="0DA819CE" w:rsidR="00627223" w:rsidRDefault="00627223" w:rsidP="00627223">
      <w:pPr>
        <w:pStyle w:val="Beschriftung"/>
        <w:jc w:val="center"/>
        <w:rPr>
          <w:lang w:val="en-US"/>
        </w:rPr>
      </w:pPr>
      <w:r w:rsidRPr="00F3214C">
        <w:rPr>
          <w:lang w:val="en-US"/>
        </w:rPr>
        <w:t xml:space="preserve">Figure </w:t>
      </w:r>
      <w:r w:rsidRPr="00F3214C">
        <w:rPr>
          <w:lang w:val="en-US"/>
        </w:rPr>
        <w:fldChar w:fldCharType="begin"/>
      </w:r>
      <w:r w:rsidRPr="00F3214C">
        <w:rPr>
          <w:lang w:val="en-US"/>
        </w:rPr>
        <w:instrText xml:space="preserve"> SEQ Figure \* ARABIC </w:instrText>
      </w:r>
      <w:r w:rsidRPr="00F3214C">
        <w:rPr>
          <w:lang w:val="en-US"/>
        </w:rPr>
        <w:fldChar w:fldCharType="separate"/>
      </w:r>
      <w:r w:rsidR="002077F3">
        <w:rPr>
          <w:noProof/>
          <w:lang w:val="en-US"/>
        </w:rPr>
        <w:t>3</w:t>
      </w:r>
      <w:r w:rsidRPr="00F3214C">
        <w:rPr>
          <w:lang w:val="en-US"/>
        </w:rPr>
        <w:fldChar w:fldCharType="end"/>
      </w:r>
      <w:r w:rsidRPr="00F3214C">
        <w:rPr>
          <w:lang w:val="en-US"/>
        </w:rPr>
        <w:t>: Adapter in 3D printed case</w:t>
      </w:r>
    </w:p>
    <w:p w14:paraId="28EA313E" w14:textId="3DBCEF03" w:rsidR="00F3214C" w:rsidRDefault="00F3214C" w:rsidP="00F3214C">
      <w:pPr>
        <w:rPr>
          <w:lang w:val="en-US"/>
        </w:rPr>
      </w:pPr>
      <w:r>
        <w:rPr>
          <w:lang w:val="en-US"/>
        </w:rPr>
        <w:lastRenderedPageBreak/>
        <w:t>The screws recommended for the 3D printed case are</w:t>
      </w:r>
    </w:p>
    <w:p w14:paraId="142A25ED" w14:textId="75C68E5D" w:rsidR="00F3214C" w:rsidRPr="00F3214C" w:rsidRDefault="00F3214C" w:rsidP="00F3214C">
      <w:pPr>
        <w:pStyle w:val="Listenabsatz"/>
        <w:numPr>
          <w:ilvl w:val="0"/>
          <w:numId w:val="1"/>
        </w:numPr>
        <w:rPr>
          <w:lang w:val="en-US"/>
        </w:rPr>
      </w:pPr>
      <w:r w:rsidRPr="00F3214C">
        <w:rPr>
          <w:lang w:val="en-US"/>
        </w:rPr>
        <w:t>2x C2.9x9.5</w:t>
      </w:r>
      <w:r>
        <w:rPr>
          <w:lang w:val="en-US"/>
        </w:rPr>
        <w:t xml:space="preserve"> DIN 7981</w:t>
      </w:r>
      <w:r w:rsidRPr="00F3214C">
        <w:rPr>
          <w:lang w:val="en-US"/>
        </w:rPr>
        <w:t xml:space="preserve"> (for connecting bottom shell and top shell of the case)</w:t>
      </w:r>
    </w:p>
    <w:p w14:paraId="084C7D50" w14:textId="04585248" w:rsidR="00F3214C" w:rsidRDefault="00F3214C" w:rsidP="00F3214C">
      <w:pPr>
        <w:pStyle w:val="Listenabsatz"/>
        <w:numPr>
          <w:ilvl w:val="0"/>
          <w:numId w:val="1"/>
        </w:numPr>
        <w:rPr>
          <w:lang w:val="en-US"/>
        </w:rPr>
      </w:pPr>
      <w:r w:rsidRPr="00F3214C">
        <w:rPr>
          <w:lang w:val="en-US"/>
        </w:rPr>
        <w:t xml:space="preserve">2x C2.9x13 </w:t>
      </w:r>
      <w:r>
        <w:rPr>
          <w:lang w:val="en-US"/>
        </w:rPr>
        <w:t>DIN 7981</w:t>
      </w:r>
      <w:r w:rsidRPr="00F3214C">
        <w:rPr>
          <w:lang w:val="en-US"/>
        </w:rPr>
        <w:t xml:space="preserve"> (for attaching the edge connector to the bottom shell)</w:t>
      </w:r>
    </w:p>
    <w:p w14:paraId="4B593F8A" w14:textId="39988F28" w:rsidR="00F3214C" w:rsidRPr="00F3214C" w:rsidRDefault="00F3214C" w:rsidP="00F3214C">
      <w:pPr>
        <w:rPr>
          <w:lang w:val="en-US"/>
        </w:rPr>
      </w:pPr>
      <w:r>
        <w:rPr>
          <w:lang w:val="en-US"/>
        </w:rPr>
        <w:t>Other screws of app</w:t>
      </w:r>
      <w:r w:rsidR="0091070C">
        <w:rPr>
          <w:lang w:val="en-US"/>
        </w:rPr>
        <w:t>roximately the same dimensions might work as well.</w:t>
      </w:r>
    </w:p>
    <w:p w14:paraId="7A7C5917" w14:textId="19894FF0" w:rsidR="00627223" w:rsidRPr="00627223" w:rsidRDefault="00627223" w:rsidP="00627223">
      <w:pPr>
        <w:pStyle w:val="berschrift1"/>
        <w:rPr>
          <w:lang w:val="en-US"/>
        </w:rPr>
      </w:pPr>
      <w:r>
        <w:rPr>
          <w:lang w:val="en-US"/>
        </w:rPr>
        <w:t>Dimensions</w:t>
      </w:r>
    </w:p>
    <w:p w14:paraId="7622D709" w14:textId="09ACDC76" w:rsidR="00605C86" w:rsidRDefault="00627223" w:rsidP="00627223">
      <w:pPr>
        <w:jc w:val="center"/>
        <w:rPr>
          <w:rStyle w:val="Buchtitel"/>
          <w:b w:val="0"/>
          <w:bCs w:val="0"/>
          <w:i w:val="0"/>
          <w:iCs w:val="0"/>
          <w:lang w:val="en-US"/>
        </w:rPr>
      </w:pPr>
      <w:r>
        <w:rPr>
          <w:noProof/>
          <w:spacing w:val="5"/>
          <w:lang w:val="en-US"/>
        </w:rPr>
        <w:drawing>
          <wp:inline distT="0" distB="0" distL="0" distR="0" wp14:anchorId="47924FEB" wp14:editId="01081795">
            <wp:extent cx="2971806" cy="3599695"/>
            <wp:effectExtent l="0" t="0" r="0" b="12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6" cy="35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155F" w14:textId="77777777" w:rsidR="00627223" w:rsidRDefault="00627223" w:rsidP="00A92BB9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5E458FE5" w14:textId="474A3EA9" w:rsidR="00DE6996" w:rsidRDefault="0091070C" w:rsidP="0091070C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Revision History</w:t>
      </w:r>
    </w:p>
    <w:p w14:paraId="31375A66" w14:textId="320C695F" w:rsidR="0091070C" w:rsidRDefault="0091070C" w:rsidP="0091070C">
      <w:pPr>
        <w:pStyle w:val="berschrift2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Rev. 0</w:t>
      </w:r>
    </w:p>
    <w:p w14:paraId="21333330" w14:textId="01D5B143" w:rsidR="0091070C" w:rsidRPr="0091070C" w:rsidRDefault="0091070C" w:rsidP="0091070C">
      <w:pPr>
        <w:pStyle w:val="Listenabsatz"/>
        <w:numPr>
          <w:ilvl w:val="0"/>
          <w:numId w:val="2"/>
        </w:numPr>
        <w:rPr>
          <w:lang w:val="en-US"/>
        </w:rPr>
      </w:pPr>
      <w:r w:rsidRPr="0091070C">
        <w:rPr>
          <w:lang w:val="en-US"/>
        </w:rPr>
        <w:t>Fully functional prototype</w:t>
      </w:r>
    </w:p>
    <w:p w14:paraId="7DFDF888" w14:textId="77777777" w:rsidR="0091070C" w:rsidRPr="0091070C" w:rsidRDefault="0091070C" w:rsidP="0091070C">
      <w:pPr>
        <w:rPr>
          <w:lang w:val="en-US"/>
        </w:rPr>
      </w:pPr>
    </w:p>
    <w:sectPr w:rsidR="0091070C" w:rsidRPr="0091070C" w:rsidSect="006A5753">
      <w:footerReference w:type="default" r:id="rId16"/>
      <w:headerReference w:type="first" r:id="rId17"/>
      <w:footerReference w:type="firs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69ADB" w14:textId="77777777" w:rsidR="006A5753" w:rsidRDefault="006A5753" w:rsidP="004207BD">
      <w:pPr>
        <w:spacing w:after="0" w:line="240" w:lineRule="auto"/>
      </w:pPr>
      <w:r>
        <w:separator/>
      </w:r>
    </w:p>
  </w:endnote>
  <w:endnote w:type="continuationSeparator" w:id="0">
    <w:p w14:paraId="79FD0195" w14:textId="77777777" w:rsidR="006A5753" w:rsidRDefault="006A5753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7B434" w14:textId="767A673B" w:rsidR="004207BD" w:rsidRPr="00627223" w:rsidRDefault="00AE432D">
    <w:pPr>
      <w:pStyle w:val="Fuzeile"/>
      <w:rPr>
        <w:lang w:val="en-US"/>
      </w:rPr>
    </w:pPr>
    <w:r w:rsidRPr="00627223">
      <w:rPr>
        <w:noProof/>
        <w:lang w:val="en-US"/>
      </w:rPr>
      <w:fldChar w:fldCharType="begin"/>
    </w:r>
    <w:r w:rsidRPr="00627223">
      <w:rPr>
        <w:noProof/>
        <w:lang w:val="en-US"/>
      </w:rPr>
      <w:instrText xml:space="preserve"> FILENAME \* MERGEFORMAT </w:instrText>
    </w:r>
    <w:r w:rsidRPr="00627223">
      <w:rPr>
        <w:noProof/>
        <w:lang w:val="en-US"/>
      </w:rPr>
      <w:fldChar w:fldCharType="separate"/>
    </w:r>
    <w:r w:rsidR="002077F3">
      <w:rPr>
        <w:noProof/>
        <w:lang w:val="en-US"/>
      </w:rPr>
      <w:t>PET_WiFiModemAda_ModD.docx</w:t>
    </w:r>
    <w:r w:rsidRPr="00627223">
      <w:rPr>
        <w:noProof/>
        <w:lang w:val="en-US"/>
      </w:rPr>
      <w:fldChar w:fldCharType="end"/>
    </w:r>
    <w:r w:rsidR="004207BD" w:rsidRPr="00627223">
      <w:rPr>
        <w:lang w:val="en-US"/>
      </w:rPr>
      <w:tab/>
    </w:r>
    <w:r w:rsidR="004207BD" w:rsidRPr="00627223">
      <w:rPr>
        <w:lang w:val="en-US"/>
      </w:rPr>
      <w:ptab w:relativeTo="margin" w:alignment="right" w:leader="none"/>
    </w:r>
    <w:r w:rsidR="006477E2" w:rsidRPr="00627223">
      <w:rPr>
        <w:lang w:val="en-US"/>
      </w:rPr>
      <w:fldChar w:fldCharType="begin"/>
    </w:r>
    <w:r w:rsidR="006477E2" w:rsidRPr="00627223">
      <w:rPr>
        <w:lang w:val="en-US"/>
      </w:rPr>
      <w:instrText xml:space="preserve"> TIME \@ "dd.MM.yyyy HH:mm" </w:instrText>
    </w:r>
    <w:r w:rsidR="006477E2" w:rsidRPr="00627223">
      <w:rPr>
        <w:lang w:val="en-US"/>
      </w:rPr>
      <w:fldChar w:fldCharType="separate"/>
    </w:r>
    <w:r w:rsidR="002077F3">
      <w:rPr>
        <w:noProof/>
        <w:lang w:val="en-US"/>
      </w:rPr>
      <w:t>12.05.2021 21:18</w:t>
    </w:r>
    <w:r w:rsidR="006477E2" w:rsidRPr="00627223">
      <w:rPr>
        <w:lang w:val="en-US"/>
      </w:rPr>
      <w:fldChar w:fldCharType="end"/>
    </w:r>
  </w:p>
  <w:p w14:paraId="53B8D255" w14:textId="0510EB0C" w:rsidR="004207BD" w:rsidRPr="00627223" w:rsidRDefault="0001054C">
    <w:pPr>
      <w:pStyle w:val="Fuzeile"/>
      <w:rPr>
        <w:lang w:val="en-US"/>
      </w:rPr>
    </w:pPr>
    <w:r w:rsidRPr="00627223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627223">
          <w:rPr>
            <w:lang w:val="en-US"/>
          </w:rPr>
          <w:t>Sven Petersen</w:t>
        </w:r>
      </w:sdtContent>
    </w:sdt>
    <w:r w:rsidR="007C0EBE" w:rsidRPr="00627223">
      <w:rPr>
        <w:lang w:val="en-US"/>
      </w:rPr>
      <w:tab/>
    </w:r>
    <w:r w:rsidRPr="00627223">
      <w:rPr>
        <w:lang w:val="en-US"/>
      </w:rPr>
      <w:t>Page</w:t>
    </w:r>
    <w:r w:rsidR="007C0EBE" w:rsidRPr="00627223">
      <w:rPr>
        <w:lang w:val="en-US"/>
      </w:rPr>
      <w:t xml:space="preserve"> </w:t>
    </w:r>
    <w:r w:rsidR="007C0EBE" w:rsidRPr="00627223">
      <w:rPr>
        <w:rStyle w:val="Seitenzahl"/>
        <w:lang w:val="en-US"/>
      </w:rPr>
      <w:fldChar w:fldCharType="begin"/>
    </w:r>
    <w:r w:rsidR="007C0EBE" w:rsidRPr="00627223">
      <w:rPr>
        <w:rStyle w:val="Seitenzahl"/>
        <w:lang w:val="en-US"/>
      </w:rPr>
      <w:instrText xml:space="preserve"> PAGE </w:instrText>
    </w:r>
    <w:r w:rsidR="007C0EBE" w:rsidRPr="00627223">
      <w:rPr>
        <w:rStyle w:val="Seitenzahl"/>
        <w:lang w:val="en-US"/>
      </w:rPr>
      <w:fldChar w:fldCharType="separate"/>
    </w:r>
    <w:r w:rsidR="00D4127D" w:rsidRPr="00627223">
      <w:rPr>
        <w:rStyle w:val="Seitenzahl"/>
        <w:noProof/>
        <w:lang w:val="en-US"/>
      </w:rPr>
      <w:t>2</w:t>
    </w:r>
    <w:r w:rsidR="007C0EBE" w:rsidRPr="00627223">
      <w:rPr>
        <w:rStyle w:val="Seitenzahl"/>
        <w:lang w:val="en-US"/>
      </w:rPr>
      <w:fldChar w:fldCharType="end"/>
    </w:r>
    <w:r w:rsidR="007C0EBE" w:rsidRPr="00627223">
      <w:rPr>
        <w:rStyle w:val="Seitenzahl"/>
        <w:lang w:val="en-US"/>
      </w:rPr>
      <w:t xml:space="preserve"> </w:t>
    </w:r>
    <w:r w:rsidRPr="00627223">
      <w:rPr>
        <w:rStyle w:val="Seitenzahl"/>
        <w:lang w:val="en-US"/>
      </w:rPr>
      <w:t>of</w:t>
    </w:r>
    <w:r w:rsidR="007C0EBE" w:rsidRPr="00627223">
      <w:rPr>
        <w:rStyle w:val="Seitenzahl"/>
        <w:lang w:val="en-US"/>
      </w:rPr>
      <w:t xml:space="preserve"> </w:t>
    </w:r>
    <w:r w:rsidR="007C0EBE" w:rsidRPr="00627223">
      <w:rPr>
        <w:rStyle w:val="Seitenzahl"/>
        <w:lang w:val="en-US"/>
      </w:rPr>
      <w:fldChar w:fldCharType="begin"/>
    </w:r>
    <w:r w:rsidR="007C0EBE" w:rsidRPr="00627223">
      <w:rPr>
        <w:rStyle w:val="Seitenzahl"/>
        <w:lang w:val="en-US"/>
      </w:rPr>
      <w:instrText xml:space="preserve"> NUMPAGES </w:instrText>
    </w:r>
    <w:r w:rsidR="007C0EBE" w:rsidRPr="00627223">
      <w:rPr>
        <w:rStyle w:val="Seitenzahl"/>
        <w:lang w:val="en-US"/>
      </w:rPr>
      <w:fldChar w:fldCharType="separate"/>
    </w:r>
    <w:r w:rsidR="00D4127D" w:rsidRPr="00627223">
      <w:rPr>
        <w:rStyle w:val="Seitenzahl"/>
        <w:noProof/>
        <w:lang w:val="en-US"/>
      </w:rPr>
      <w:t>2</w:t>
    </w:r>
    <w:r w:rsidR="007C0EBE" w:rsidRPr="00627223">
      <w:rPr>
        <w:rStyle w:val="Seitenzahl"/>
        <w:lang w:val="en-US"/>
      </w:rPr>
      <w:fldChar w:fldCharType="end"/>
    </w:r>
    <w:r w:rsidR="007C0EBE" w:rsidRPr="00627223">
      <w:rPr>
        <w:rStyle w:val="Seitenzahl"/>
        <w:lang w:val="en-US"/>
      </w:rPr>
      <w:tab/>
      <w:t>Do</w:t>
    </w:r>
    <w:r w:rsidRPr="00627223">
      <w:rPr>
        <w:rStyle w:val="Seitenzahl"/>
        <w:lang w:val="en-US"/>
      </w:rPr>
      <w:t>c</w:t>
    </w:r>
    <w:r w:rsidR="006477E2" w:rsidRPr="00627223">
      <w:rPr>
        <w:rStyle w:val="Seitenzahl"/>
        <w:lang w:val="en-US"/>
      </w:rPr>
      <w:t>.</w:t>
    </w:r>
    <w:r w:rsidR="007C0EBE" w:rsidRPr="00627223">
      <w:rPr>
        <w:rStyle w:val="Seitenzahl"/>
        <w:lang w:val="en-US"/>
      </w:rPr>
      <w:t>-N</w:t>
    </w:r>
    <w:r w:rsidRPr="00627223">
      <w:rPr>
        <w:rStyle w:val="Seitenzahl"/>
        <w:lang w:val="en-US"/>
      </w:rPr>
      <w:t>o</w:t>
    </w:r>
    <w:r w:rsidR="007C0EBE" w:rsidRPr="00627223">
      <w:rPr>
        <w:rStyle w:val="Seitenzahl"/>
        <w:lang w:val="en-US"/>
      </w:rPr>
      <w:t xml:space="preserve">.: </w:t>
    </w:r>
    <w:r w:rsidR="006A5753" w:rsidRPr="00627223">
      <w:rPr>
        <w:rStyle w:val="Seitenzahl"/>
        <w:lang w:val="en-US"/>
      </w:rPr>
      <w:t>175</w:t>
    </w:r>
    <w:r w:rsidR="007C0EBE" w:rsidRPr="00627223">
      <w:rPr>
        <w:rStyle w:val="Seitenzahl"/>
        <w:lang w:val="en-US"/>
      </w:rPr>
      <w:t>-</w:t>
    </w:r>
    <w:r w:rsidRPr="00627223">
      <w:rPr>
        <w:rStyle w:val="Seitenzahl"/>
        <w:lang w:val="en-US"/>
      </w:rPr>
      <w:t>6</w:t>
    </w:r>
    <w:r w:rsidR="007C0EBE" w:rsidRPr="00627223">
      <w:rPr>
        <w:rStyle w:val="Seitenzahl"/>
        <w:lang w:val="en-US"/>
      </w:rPr>
      <w:t>-0</w:t>
    </w:r>
    <w:r w:rsidR="006A5753" w:rsidRPr="00627223">
      <w:rPr>
        <w:rStyle w:val="Seitenzahl"/>
        <w:lang w:val="en-US"/>
      </w:rPr>
      <w:t>1</w:t>
    </w:r>
    <w:r w:rsidR="007C0EBE" w:rsidRPr="00627223">
      <w:rPr>
        <w:rStyle w:val="Seitenzahl"/>
        <w:lang w:val="en-US"/>
      </w:rPr>
      <w:t>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109F1" w14:textId="78307E2D" w:rsidR="00971548" w:rsidRPr="00A930FC" w:rsidRDefault="00E62356" w:rsidP="00A930FC">
    <w:pPr>
      <w:pStyle w:val="Kopfzeile"/>
      <w:rPr>
        <w:sz w:val="20"/>
        <w:szCs w:val="20"/>
      </w:rPr>
    </w:pP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FILENAME \* MERGEFORMAT </w:instrText>
    </w:r>
    <w:r w:rsidRPr="00A930FC">
      <w:rPr>
        <w:sz w:val="20"/>
        <w:szCs w:val="20"/>
      </w:rPr>
      <w:fldChar w:fldCharType="separate"/>
    </w:r>
    <w:r w:rsidR="002077F3">
      <w:rPr>
        <w:noProof/>
        <w:sz w:val="20"/>
        <w:szCs w:val="20"/>
      </w:rPr>
      <w:t>PET_WiFiModemAda_ModD.docx</w:t>
    </w:r>
    <w:r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</w:r>
    <w:r w:rsidR="00D4127D">
      <w:rPr>
        <w:sz w:val="20"/>
        <w:szCs w:val="20"/>
      </w:rPr>
      <w:tab/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TIME \@ "dd.MM.yyyy HH:mm" </w:instrText>
    </w:r>
    <w:r w:rsidR="00971548" w:rsidRPr="00A930FC">
      <w:rPr>
        <w:sz w:val="20"/>
        <w:szCs w:val="20"/>
      </w:rPr>
      <w:fldChar w:fldCharType="separate"/>
    </w:r>
    <w:r w:rsidR="002077F3">
      <w:rPr>
        <w:noProof/>
        <w:sz w:val="20"/>
        <w:szCs w:val="20"/>
      </w:rPr>
      <w:t>12.05.2021 21:18</w:t>
    </w:r>
    <w:r w:rsidR="00971548" w:rsidRPr="00A930FC">
      <w:rPr>
        <w:sz w:val="20"/>
        <w:szCs w:val="20"/>
      </w:rPr>
      <w:fldChar w:fldCharType="end"/>
    </w:r>
  </w:p>
  <w:p w14:paraId="33973293" w14:textId="77777777" w:rsidR="00971548" w:rsidRPr="004F659B" w:rsidRDefault="003711DD" w:rsidP="004F659B">
    <w:pPr>
      <w:pStyle w:val="Kopfzeile"/>
      <w:rPr>
        <w:sz w:val="20"/>
        <w:szCs w:val="20"/>
      </w:rPr>
    </w:pPr>
    <w:proofErr w:type="spellStart"/>
    <w:r>
      <w:rPr>
        <w:sz w:val="20"/>
        <w:szCs w:val="20"/>
      </w:rPr>
      <w:t>Drafted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by</w:t>
    </w:r>
    <w:proofErr w:type="spellEnd"/>
    <w:r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t xml:space="preserve"> </w:t>
    </w:r>
    <w:sdt>
      <w:sdtPr>
        <w:rPr>
          <w:sz w:val="20"/>
          <w:szCs w:val="20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A930FC">
          <w:rPr>
            <w:sz w:val="20"/>
            <w:szCs w:val="20"/>
          </w:rPr>
          <w:t>Sven Petersen</w:t>
        </w:r>
      </w:sdtContent>
    </w:sdt>
    <w:r w:rsidR="00971548" w:rsidRPr="00A930FC">
      <w:rPr>
        <w:sz w:val="20"/>
        <w:szCs w:val="20"/>
      </w:rPr>
      <w:tab/>
    </w:r>
    <w:r>
      <w:rPr>
        <w:sz w:val="20"/>
        <w:szCs w:val="20"/>
      </w:rPr>
      <w:t>Page</w:t>
    </w:r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PAGE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of</w:t>
    </w:r>
    <w:proofErr w:type="spellEnd"/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NUMPAGES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  <w:t>Do</w:t>
    </w:r>
    <w:r>
      <w:rPr>
        <w:sz w:val="20"/>
        <w:szCs w:val="20"/>
      </w:rPr>
      <w:t>c</w:t>
    </w:r>
    <w:r w:rsidR="00971548" w:rsidRPr="00A930FC">
      <w:rPr>
        <w:sz w:val="20"/>
        <w:szCs w:val="20"/>
      </w:rPr>
      <w:t>.-</w:t>
    </w:r>
    <w:proofErr w:type="spellStart"/>
    <w:r w:rsidR="00971548" w:rsidRPr="00A930FC">
      <w:rPr>
        <w:sz w:val="20"/>
        <w:szCs w:val="20"/>
      </w:rPr>
      <w:t>N</w:t>
    </w:r>
    <w:r>
      <w:rPr>
        <w:sz w:val="20"/>
        <w:szCs w:val="20"/>
      </w:rPr>
      <w:t>o</w:t>
    </w:r>
    <w:proofErr w:type="spellEnd"/>
    <w:r w:rsidR="00971548" w:rsidRPr="00A930FC">
      <w:rPr>
        <w:sz w:val="20"/>
        <w:szCs w:val="20"/>
      </w:rPr>
      <w:t>.: 000-</w:t>
    </w:r>
    <w:r w:rsidR="00A930FC">
      <w:rPr>
        <w:sz w:val="20"/>
        <w:szCs w:val="20"/>
      </w:rPr>
      <w:t>6</w:t>
    </w:r>
    <w:r w:rsidR="00971548" w:rsidRPr="00A930FC">
      <w:rPr>
        <w:sz w:val="20"/>
        <w:szCs w:val="20"/>
      </w:rPr>
      <w:t>-00-00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4A45B" w14:textId="77777777" w:rsidR="006A5753" w:rsidRDefault="006A5753" w:rsidP="004207BD">
      <w:pPr>
        <w:spacing w:after="0" w:line="240" w:lineRule="auto"/>
      </w:pPr>
      <w:r>
        <w:separator/>
      </w:r>
    </w:p>
  </w:footnote>
  <w:footnote w:type="continuationSeparator" w:id="0">
    <w:p w14:paraId="670A8827" w14:textId="77777777" w:rsidR="006A5753" w:rsidRDefault="006A5753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20C1F" w14:textId="75464D3C" w:rsidR="005131E2" w:rsidRPr="00A930FC" w:rsidRDefault="005131E2" w:rsidP="006A5753">
    <w:pPr>
      <w:pStyle w:val="Kopfzeile"/>
    </w:pPr>
    <w:r>
      <w:rPr>
        <w:sz w:val="20"/>
        <w:szCs w:val="20"/>
      </w:rPr>
      <w:tab/>
    </w:r>
    <w:r w:rsidR="00506308"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5C18"/>
    <w:multiLevelType w:val="hybridMultilevel"/>
    <w:tmpl w:val="B322D2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A7FDF"/>
    <w:multiLevelType w:val="hybridMultilevel"/>
    <w:tmpl w:val="E15640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753"/>
    <w:rsid w:val="0001054C"/>
    <w:rsid w:val="00095AB4"/>
    <w:rsid w:val="000D4111"/>
    <w:rsid w:val="00172E2D"/>
    <w:rsid w:val="001B6BD9"/>
    <w:rsid w:val="001E790F"/>
    <w:rsid w:val="002077F3"/>
    <w:rsid w:val="002779BC"/>
    <w:rsid w:val="00304344"/>
    <w:rsid w:val="003711DD"/>
    <w:rsid w:val="004207BD"/>
    <w:rsid w:val="004F659B"/>
    <w:rsid w:val="004F6BE6"/>
    <w:rsid w:val="00506308"/>
    <w:rsid w:val="005131E2"/>
    <w:rsid w:val="00542508"/>
    <w:rsid w:val="00605C86"/>
    <w:rsid w:val="00625B98"/>
    <w:rsid w:val="00627223"/>
    <w:rsid w:val="006477E2"/>
    <w:rsid w:val="006A5753"/>
    <w:rsid w:val="00706A1C"/>
    <w:rsid w:val="00730250"/>
    <w:rsid w:val="00781459"/>
    <w:rsid w:val="007949D2"/>
    <w:rsid w:val="007C0EBE"/>
    <w:rsid w:val="008A5093"/>
    <w:rsid w:val="0091070C"/>
    <w:rsid w:val="00951A09"/>
    <w:rsid w:val="00961D2D"/>
    <w:rsid w:val="00971548"/>
    <w:rsid w:val="00A34BD7"/>
    <w:rsid w:val="00A92BB9"/>
    <w:rsid w:val="00A930FC"/>
    <w:rsid w:val="00AE432D"/>
    <w:rsid w:val="00BB5809"/>
    <w:rsid w:val="00CE5D11"/>
    <w:rsid w:val="00D15F29"/>
    <w:rsid w:val="00D4127D"/>
    <w:rsid w:val="00DC1E07"/>
    <w:rsid w:val="00DE6996"/>
    <w:rsid w:val="00DF5998"/>
    <w:rsid w:val="00E62356"/>
    <w:rsid w:val="00EE5A9E"/>
    <w:rsid w:val="00F3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FED9C7"/>
  <w15:chartTrackingRefBased/>
  <w15:docId w15:val="{4F3CBDE4-2F19-4E31-99DA-53AB315A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character" w:styleId="Hyperlink">
    <w:name w:val="Hyperlink"/>
    <w:basedOn w:val="Absatz-Standardschriftart"/>
    <w:uiPriority w:val="99"/>
    <w:unhideWhenUsed/>
    <w:rsid w:val="008A5093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A5093"/>
    <w:rPr>
      <w:color w:val="605E5C"/>
      <w:shd w:val="clear" w:color="auto" w:fill="E1DFDD"/>
    </w:rPr>
  </w:style>
  <w:style w:type="table" w:styleId="Gitternetztabelle4Akzent1">
    <w:name w:val="Grid Table 4 Accent 1"/>
    <w:basedOn w:val="NormaleTabelle"/>
    <w:uiPriority w:val="49"/>
    <w:rsid w:val="00BB58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627223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200baud.wordpress.com/2017/03/04/build-your-own-9600-baud-c64-wifi-modem-for-20/" TargetMode="External"/><Relationship Id="rId13" Type="http://schemas.openxmlformats.org/officeDocument/2006/relationships/image" Target="media/image2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venpetersen1965/C64-Diagnostic-Rev.-586220-Harness/tree/master/Diag586220_Harness/Diag586220_Cassette_Port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hartreuseK/PETTERM/releas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venpetersen1965/C64-WiFi-Modem-User-Port" TargetMode="External"/><Relationship Id="rId14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C8452-F6F5-4BCC-9908-C619F28A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3</Pages>
  <Words>328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6</cp:revision>
  <cp:lastPrinted>2021-05-12T19:18:00Z</cp:lastPrinted>
  <dcterms:created xsi:type="dcterms:W3CDTF">2021-05-12T17:55:00Z</dcterms:created>
  <dcterms:modified xsi:type="dcterms:W3CDTF">2021-05-12T19:18:00Z</dcterms:modified>
</cp:coreProperties>
</file>