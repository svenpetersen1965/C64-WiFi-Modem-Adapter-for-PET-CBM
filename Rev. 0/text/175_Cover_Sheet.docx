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AE85" w14:textId="40E1AE4D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5120A71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02780FE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168C7880" w14:textId="77777777" w:rsidR="00D20149" w:rsidRPr="00D1022F" w:rsidRDefault="00D20149" w:rsidP="00D20149">
      <w:pPr>
        <w:jc w:val="center"/>
        <w:rPr>
          <w:b/>
          <w:bCs/>
          <w:sz w:val="32"/>
          <w:szCs w:val="32"/>
          <w:lang w:val="en-US"/>
        </w:rPr>
      </w:pPr>
    </w:p>
    <w:p w14:paraId="457229F2" w14:textId="500AAE54" w:rsidR="00654EAE" w:rsidRPr="00D1022F" w:rsidRDefault="004867E4" w:rsidP="00D20149">
      <w:pPr>
        <w:jc w:val="center"/>
        <w:rPr>
          <w:b/>
          <w:bCs/>
          <w:sz w:val="32"/>
          <w:szCs w:val="32"/>
          <w:lang w:val="en-US"/>
        </w:rPr>
      </w:pPr>
      <w:sdt>
        <w:sdtPr>
          <w:rPr>
            <w:b/>
            <w:bCs/>
            <w:sz w:val="32"/>
            <w:szCs w:val="32"/>
            <w:lang w:val="en-US"/>
          </w:rPr>
          <w:alias w:val="Projekt"/>
          <w:tag w:val="Projekt"/>
          <w:id w:val="-324589082"/>
          <w:placeholder>
            <w:docPart w:val="990EE86253FA4D5BA9A965793FCBF8B6"/>
          </w:placeholder>
        </w:sdtPr>
        <w:sdtEndPr>
          <w:rPr>
            <w:sz w:val="44"/>
            <w:szCs w:val="44"/>
          </w:rPr>
        </w:sdtEndPr>
        <w:sdtContent>
          <w:r w:rsidR="00654EAE" w:rsidRPr="00D1022F">
            <w:rPr>
              <w:b/>
              <w:bCs/>
              <w:sz w:val="32"/>
              <w:szCs w:val="32"/>
              <w:lang w:val="en-US"/>
            </w:rPr>
            <w:tab/>
            <w:t>Commodore C64 Wi</w:t>
          </w:r>
          <w:r>
            <w:rPr>
              <w:b/>
              <w:bCs/>
              <w:sz w:val="32"/>
              <w:szCs w:val="32"/>
              <w:lang w:val="en-US"/>
            </w:rPr>
            <w:t>F</w:t>
          </w:r>
          <w:r w:rsidR="00654EAE" w:rsidRPr="00D1022F">
            <w:rPr>
              <w:b/>
              <w:bCs/>
              <w:sz w:val="32"/>
              <w:szCs w:val="32"/>
              <w:lang w:val="en-US"/>
            </w:rPr>
            <w:t>i-Modem PET Adapter</w:t>
          </w:r>
        </w:sdtContent>
      </w:sdt>
    </w:p>
    <w:p w14:paraId="25DDB1A7" w14:textId="0D3BAD4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303A4">
        <w:rPr>
          <w:sz w:val="36"/>
          <w:szCs w:val="36"/>
          <w:lang w:val="en-US"/>
        </w:rPr>
        <w:t>175</w:t>
      </w:r>
    </w:p>
    <w:p w14:paraId="44F51D19" w14:textId="72A6A471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303A4">
        <w:rPr>
          <w:sz w:val="36"/>
          <w:szCs w:val="36"/>
          <w:lang w:val="en-US"/>
        </w:rPr>
        <w:t>0</w:t>
      </w:r>
    </w:p>
    <w:p w14:paraId="0A6A2239" w14:textId="379A20FA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303A4">
        <w:rPr>
          <w:sz w:val="36"/>
          <w:szCs w:val="36"/>
          <w:lang w:val="en-US"/>
        </w:rPr>
        <w:t>10.03.2021</w:t>
      </w:r>
    </w:p>
    <w:p w14:paraId="24AFABE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26212B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775860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2A351D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E87CF1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B21353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0298B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A4"/>
    <w:rsid w:val="00394953"/>
    <w:rsid w:val="004867E4"/>
    <w:rsid w:val="00654EAE"/>
    <w:rsid w:val="0070552A"/>
    <w:rsid w:val="007D5C22"/>
    <w:rsid w:val="00923FE4"/>
    <w:rsid w:val="00950B62"/>
    <w:rsid w:val="009A38BA"/>
    <w:rsid w:val="00B510DA"/>
    <w:rsid w:val="00C303A4"/>
    <w:rsid w:val="00D1022F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3EDD"/>
  <w15:chartTrackingRefBased/>
  <w15:docId w15:val="{66C6976E-1F4C-4C05-A5C9-E6E7D6BB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0EE86253FA4D5BA9A965793FCBF8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3BACF5-1D65-4CF5-B59B-488A5C1151A0}"/>
      </w:docPartPr>
      <w:docPartBody>
        <w:p w:rsidR="000A7686" w:rsidRDefault="000A7686">
          <w:pPr>
            <w:pStyle w:val="990EE86253FA4D5BA9A965793FCBF8B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86"/>
    <w:rsid w:val="000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90EE86253FA4D5BA9A965793FCBF8B6">
    <w:name w:val="990EE86253FA4D5BA9A965793FCBF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2021-04-12T14:27:00Z</dcterms:created>
  <dcterms:modified xsi:type="dcterms:W3CDTF">2021-05-12T17:55:00Z</dcterms:modified>
</cp:coreProperties>
</file>